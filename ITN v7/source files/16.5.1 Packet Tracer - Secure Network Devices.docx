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7748" w14:textId="0941DC99" w:rsidR="004D36D7" w:rsidRPr="00FD4A68" w:rsidRDefault="006B1D7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6DAA" w:rsidRPr="00B26C73">
            <w:t>Packet Tracer - Secure Network Devices</w:t>
          </w:r>
        </w:sdtContent>
      </w:sdt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1406"/>
        <w:gridCol w:w="2429"/>
        <w:gridCol w:w="2183"/>
        <w:gridCol w:w="2303"/>
      </w:tblGrid>
      <w:tr w:rsidR="00B45F4C" w14:paraId="404A1D01" w14:textId="77777777" w:rsidTr="0092100B">
        <w:tc>
          <w:tcPr>
            <w:tcW w:w="13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06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429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183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B45F4C" w14:paraId="31CB1491" w14:textId="77777777" w:rsidTr="0092100B">
        <w:tc>
          <w:tcPr>
            <w:tcW w:w="1389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06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429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183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7930AF37" w14:textId="77777777" w:rsidTr="0092100B">
        <w:tc>
          <w:tcPr>
            <w:tcW w:w="1389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06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429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183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0250B39A" w14:textId="77777777" w:rsidTr="0092100B">
        <w:tc>
          <w:tcPr>
            <w:tcW w:w="1389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06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429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183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484B0D79" w14:textId="10CAEE2B" w:rsidR="00B45F4C" w:rsidRPr="0092100B" w:rsidRDefault="0092100B" w:rsidP="0092100B">
            <w:pPr>
              <w:pStyle w:val="ConfigWindow"/>
            </w:pPr>
            <w:r w:rsidRPr="0092100B">
              <w:t>blank</w:t>
            </w:r>
          </w:p>
        </w:tc>
      </w:tr>
      <w:tr w:rsidR="0092100B" w14:paraId="39CE9BF2" w14:textId="77777777" w:rsidTr="0092100B">
        <w:tc>
          <w:tcPr>
            <w:tcW w:w="1389" w:type="dxa"/>
          </w:tcPr>
          <w:p w14:paraId="6D06C9D9" w14:textId="77777777" w:rsidR="0092100B" w:rsidRDefault="0092100B" w:rsidP="0092100B">
            <w:pPr>
              <w:pStyle w:val="TableText"/>
            </w:pPr>
            <w:r>
              <w:t>PC</w:t>
            </w:r>
          </w:p>
        </w:tc>
        <w:tc>
          <w:tcPr>
            <w:tcW w:w="1406" w:type="dxa"/>
          </w:tcPr>
          <w:p w14:paraId="387A7ECC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4E5F3758" w14:textId="77777777" w:rsidR="0092100B" w:rsidRDefault="0092100B" w:rsidP="0092100B">
            <w:pPr>
              <w:pStyle w:val="TableText"/>
            </w:pPr>
            <w:r>
              <w:t>192.168.1.2</w:t>
            </w:r>
          </w:p>
        </w:tc>
        <w:tc>
          <w:tcPr>
            <w:tcW w:w="2183" w:type="dxa"/>
          </w:tcPr>
          <w:p w14:paraId="35DAFFA3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D8DF3CC" w14:textId="36B4DFEC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  <w:tr w:rsidR="0092100B" w14:paraId="44C4828F" w14:textId="77777777" w:rsidTr="0092100B">
        <w:tc>
          <w:tcPr>
            <w:tcW w:w="1389" w:type="dxa"/>
          </w:tcPr>
          <w:p w14:paraId="46416DA7" w14:textId="77777777" w:rsidR="0092100B" w:rsidRDefault="0092100B" w:rsidP="0092100B">
            <w:pPr>
              <w:pStyle w:val="TableText"/>
            </w:pPr>
            <w:r>
              <w:t>Laptop</w:t>
            </w:r>
          </w:p>
        </w:tc>
        <w:tc>
          <w:tcPr>
            <w:tcW w:w="1406" w:type="dxa"/>
          </w:tcPr>
          <w:p w14:paraId="5718783B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60C96418" w14:textId="77777777" w:rsidR="0092100B" w:rsidRDefault="0092100B" w:rsidP="0092100B">
            <w:pPr>
              <w:pStyle w:val="TableText"/>
            </w:pPr>
            <w:r>
              <w:t>192.168.1.10</w:t>
            </w:r>
          </w:p>
        </w:tc>
        <w:tc>
          <w:tcPr>
            <w:tcW w:w="2183" w:type="dxa"/>
          </w:tcPr>
          <w:p w14:paraId="2911E5CE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EA9D7B2" w14:textId="67388D91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  <w:tr w:rsidR="0092100B" w14:paraId="49CA9E0D" w14:textId="77777777" w:rsidTr="0092100B">
        <w:tc>
          <w:tcPr>
            <w:tcW w:w="1389" w:type="dxa"/>
          </w:tcPr>
          <w:p w14:paraId="41D178F2" w14:textId="77777777" w:rsidR="0092100B" w:rsidRDefault="0092100B" w:rsidP="0092100B">
            <w:pPr>
              <w:pStyle w:val="TableText"/>
            </w:pPr>
            <w:r>
              <w:t>Remote PC</w:t>
            </w:r>
          </w:p>
        </w:tc>
        <w:tc>
          <w:tcPr>
            <w:tcW w:w="1406" w:type="dxa"/>
          </w:tcPr>
          <w:p w14:paraId="1C19C351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2366C761" w14:textId="77777777" w:rsidR="0092100B" w:rsidRDefault="0092100B" w:rsidP="0092100B">
            <w:pPr>
              <w:pStyle w:val="TableText"/>
            </w:pPr>
            <w:r>
              <w:t>192.168.2.10</w:t>
            </w:r>
          </w:p>
        </w:tc>
        <w:tc>
          <w:tcPr>
            <w:tcW w:w="2183" w:type="dxa"/>
          </w:tcPr>
          <w:p w14:paraId="38FB9C9F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7B44512" w14:textId="19539E25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lastRenderedPageBreak/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0C36B894" w14:textId="6C1523C6" w:rsidR="00B67963" w:rsidRDefault="00B67963" w:rsidP="00B26C73">
      <w:pPr>
        <w:pStyle w:val="ConfigWindow"/>
      </w:pPr>
      <w:r>
        <w:t>End of document</w:t>
      </w:r>
      <w:bookmarkStart w:id="0" w:name="_GoBack"/>
      <w:bookmarkEnd w:id="0"/>
    </w:p>
    <w:sectPr w:rsidR="00B6796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6430" w14:textId="77777777" w:rsidR="006B1D70" w:rsidRDefault="006B1D70" w:rsidP="00710659">
      <w:pPr>
        <w:spacing w:after="0" w:line="240" w:lineRule="auto"/>
      </w:pPr>
      <w:r>
        <w:separator/>
      </w:r>
    </w:p>
    <w:p w14:paraId="148C83C5" w14:textId="77777777" w:rsidR="006B1D70" w:rsidRDefault="006B1D70"/>
  </w:endnote>
  <w:endnote w:type="continuationSeparator" w:id="0">
    <w:p w14:paraId="5B54F71D" w14:textId="77777777" w:rsidR="006B1D70" w:rsidRDefault="006B1D70" w:rsidP="00710659">
      <w:pPr>
        <w:spacing w:after="0" w:line="240" w:lineRule="auto"/>
      </w:pPr>
      <w:r>
        <w:continuationSeparator/>
      </w:r>
    </w:p>
    <w:p w14:paraId="6598F6AA" w14:textId="77777777" w:rsidR="006B1D70" w:rsidRDefault="006B1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D9C88" w14:textId="1BE7B8C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2100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2798" w14:textId="560AE40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2100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1A59" w14:textId="77777777" w:rsidR="006B1D70" w:rsidRDefault="006B1D70" w:rsidP="00710659">
      <w:pPr>
        <w:spacing w:after="0" w:line="240" w:lineRule="auto"/>
      </w:pPr>
      <w:r>
        <w:separator/>
      </w:r>
    </w:p>
    <w:p w14:paraId="1DA9B43B" w14:textId="77777777" w:rsidR="006B1D70" w:rsidRDefault="006B1D70"/>
  </w:footnote>
  <w:footnote w:type="continuationSeparator" w:id="0">
    <w:p w14:paraId="07DD0D13" w14:textId="77777777" w:rsidR="006B1D70" w:rsidRDefault="006B1D70" w:rsidP="00710659">
      <w:pPr>
        <w:spacing w:after="0" w:line="240" w:lineRule="auto"/>
      </w:pPr>
      <w:r>
        <w:continuationSeparator/>
      </w:r>
    </w:p>
    <w:p w14:paraId="464B4753" w14:textId="77777777" w:rsidR="006B1D70" w:rsidRDefault="006B1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70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100B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B66E1"/>
    <w:rsid w:val="003E115C"/>
    <w:rsid w:val="0050440D"/>
    <w:rsid w:val="0071351B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A06E6-2B3C-466D-8479-E7CC1C95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dc:description>2019</dc:description>
  <cp:lastModifiedBy>DH</cp:lastModifiedBy>
  <cp:revision>2</cp:revision>
  <cp:lastPrinted>2019-09-19T20:29:00Z</cp:lastPrinted>
  <dcterms:created xsi:type="dcterms:W3CDTF">2019-11-28T00:09:00Z</dcterms:created>
  <dcterms:modified xsi:type="dcterms:W3CDTF">2019-11-28T00:09:00Z</dcterms:modified>
</cp:coreProperties>
</file>