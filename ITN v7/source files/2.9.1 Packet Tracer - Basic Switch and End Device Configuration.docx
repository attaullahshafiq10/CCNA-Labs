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B59F" w14:textId="77777777" w:rsidR="004D36D7" w:rsidRPr="00FD4A68" w:rsidRDefault="007672DD" w:rsidP="00B879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5B139078" w14:textId="77777777" w:rsidR="00D778DF" w:rsidRPr="00E70096" w:rsidRDefault="00D778DF" w:rsidP="00C029DB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3CFE9188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0D21D465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65DDCCD4" w14:textId="77777777"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77777777" w:rsidR="00C029DB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30555259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444F91F" w14:textId="77777777" w:rsidR="00C029DB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7515FD77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4C035953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3786A117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42DEC453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078BDC67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1B92FF89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7161F35F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22523482" w14:textId="77777777" w:rsidR="00D778DF" w:rsidRPr="00E70096" w:rsidRDefault="00D778DF" w:rsidP="00C029DB">
      <w:pPr>
        <w:pStyle w:val="Heading1"/>
      </w:pPr>
      <w:r w:rsidRPr="00E70096">
        <w:t>Objectives</w:t>
      </w:r>
    </w:p>
    <w:p w14:paraId="46B5240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2E335731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02A4ACF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028B97F5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405155E4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0B58EC09" w14:textId="77777777" w:rsidR="00C029DB" w:rsidRPr="00C07FD9" w:rsidRDefault="00C029DB" w:rsidP="00C029DB">
      <w:pPr>
        <w:pStyle w:val="Heading1"/>
      </w:pPr>
      <w:r>
        <w:t>Scenario</w:t>
      </w:r>
    </w:p>
    <w:p w14:paraId="6D63C9CB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Default="00C029DB" w:rsidP="00C029DB">
      <w:pPr>
        <w:pStyle w:val="Heading1"/>
        <w:spacing w:line="276" w:lineRule="auto"/>
      </w:pPr>
      <w:r>
        <w:t>Instructions</w:t>
      </w:r>
    </w:p>
    <w:p w14:paraId="6DBCF84E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058EC22C" w14:textId="77777777" w:rsidR="00C029DB" w:rsidRDefault="00C029DB" w:rsidP="00C029DB">
      <w:pPr>
        <w:pStyle w:val="Heading1"/>
      </w:pPr>
      <w:r>
        <w:t>Requirements</w:t>
      </w:r>
      <w:bookmarkStart w:id="0" w:name="_GoBack"/>
      <w:bookmarkEnd w:id="0"/>
    </w:p>
    <w:p w14:paraId="50BBD2F2" w14:textId="77777777"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14:paraId="50987A42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Name </w:t>
      </w:r>
      <w:r w:rsidR="00096B44">
        <w:tab/>
      </w:r>
      <w:r w:rsidR="00096B44">
        <w:tab/>
      </w:r>
      <w:r>
        <w:t xml:space="preserve">and </w:t>
      </w:r>
      <w:r w:rsidR="00096B44">
        <w:tab/>
      </w:r>
      <w:r w:rsidR="00096B44">
        <w:tab/>
      </w:r>
      <w:r>
        <w:t>switches.</w:t>
      </w:r>
    </w:p>
    <w:p w14:paraId="049728D8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096B44">
        <w:tab/>
      </w:r>
      <w:r>
        <w:t xml:space="preserve">password for all lines. </w:t>
      </w:r>
    </w:p>
    <w:p w14:paraId="3606AB67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096B44">
        <w:rPr>
          <w:b/>
          <w:bCs/>
        </w:rPr>
        <w:tab/>
      </w:r>
      <w:r>
        <w:t xml:space="preserve"> secret password.</w:t>
      </w:r>
    </w:p>
    <w:p w14:paraId="38EA6C74" w14:textId="77777777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14:paraId="144F7669" w14:textId="7777777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77E4C92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534C603E" w14:textId="77777777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14:paraId="3415173F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282994DE" w14:textId="77777777" w:rsidR="00C029DB" w:rsidRDefault="00C029DB" w:rsidP="00C029DB">
      <w:pPr>
        <w:pStyle w:val="BodyTextL25"/>
      </w:pPr>
      <w:r w:rsidRPr="008E3D54">
        <w:rPr>
          <w:b/>
        </w:rPr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5E40DF57" w14:textId="77777777" w:rsidR="00C029DB" w:rsidRDefault="00C029DB" w:rsidP="00C029DB">
      <w:pPr>
        <w:pStyle w:val="ConfigWindow"/>
      </w:pPr>
      <w:r>
        <w:t>End of Document</w:t>
      </w:r>
    </w:p>
    <w:sectPr w:rsidR="00C029DB" w:rsidSect="008250D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732AE" w14:textId="77777777" w:rsidR="007672DD" w:rsidRDefault="007672DD" w:rsidP="00710659">
      <w:pPr>
        <w:spacing w:after="0" w:line="240" w:lineRule="auto"/>
      </w:pPr>
      <w:r>
        <w:separator/>
      </w:r>
    </w:p>
    <w:p w14:paraId="4A100837" w14:textId="77777777" w:rsidR="007672DD" w:rsidRDefault="007672DD"/>
  </w:endnote>
  <w:endnote w:type="continuationSeparator" w:id="0">
    <w:p w14:paraId="06B858BC" w14:textId="77777777" w:rsidR="007672DD" w:rsidRDefault="007672DD" w:rsidP="00710659">
      <w:pPr>
        <w:spacing w:after="0" w:line="240" w:lineRule="auto"/>
      </w:pPr>
      <w:r>
        <w:continuationSeparator/>
      </w:r>
    </w:p>
    <w:p w14:paraId="6930CEB4" w14:textId="77777777" w:rsidR="007672DD" w:rsidRDefault="00767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7C6BC" w14:textId="0C577EF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263BE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216A5" w14:textId="448C513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263BE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20F03" w14:textId="77777777" w:rsidR="007672DD" w:rsidRDefault="007672DD" w:rsidP="00710659">
      <w:pPr>
        <w:spacing w:after="0" w:line="240" w:lineRule="auto"/>
      </w:pPr>
      <w:r>
        <w:separator/>
      </w:r>
    </w:p>
    <w:p w14:paraId="51E6B13E" w14:textId="77777777" w:rsidR="007672DD" w:rsidRDefault="007672DD"/>
  </w:footnote>
  <w:footnote w:type="continuationSeparator" w:id="0">
    <w:p w14:paraId="6A5CE22B" w14:textId="77777777" w:rsidR="007672DD" w:rsidRDefault="007672DD" w:rsidP="00710659">
      <w:pPr>
        <w:spacing w:after="0" w:line="240" w:lineRule="auto"/>
      </w:pPr>
      <w:r>
        <w:continuationSeparator/>
      </w:r>
    </w:p>
    <w:p w14:paraId="085D8383" w14:textId="77777777" w:rsidR="007672DD" w:rsidRDefault="007672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49476C"/>
    <w:rsid w:val="00526054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DH</cp:lastModifiedBy>
  <cp:revision>4</cp:revision>
  <cp:lastPrinted>2019-11-25T20:02:00Z</cp:lastPrinted>
  <dcterms:created xsi:type="dcterms:W3CDTF">2019-11-25T19:59:00Z</dcterms:created>
  <dcterms:modified xsi:type="dcterms:W3CDTF">2019-11-25T20:02:00Z</dcterms:modified>
</cp:coreProperties>
</file>