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BFE2" w14:textId="6737A347" w:rsidR="004D36D7" w:rsidRPr="00FD4A68" w:rsidRDefault="00CB67EB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64E1" w:rsidRPr="001A64E1">
            <w:t>Packet Tracer – Troubleshooting Challenge</w:t>
          </w:r>
        </w:sdtContent>
      </w:sdt>
      <w:r w:rsidR="004D36D7" w:rsidRPr="00FD4A68">
        <w:t xml:space="preserve"> </w:t>
      </w:r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lastRenderedPageBreak/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acad</w:t>
            </w:r>
            <w:r w:rsidRPr="001B0585">
              <w:t>::</w:t>
            </w:r>
            <w:proofErr w:type="gramEnd"/>
            <w:r w:rsidRPr="001B0585">
              <w:t>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 w:rsidRPr="007904B4">
        <w:t>Admin username and password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37BD9412" w14:textId="025B4EB1" w:rsidR="00A81353" w:rsidRDefault="00A81353" w:rsidP="001D6A56">
      <w:pPr>
        <w:pStyle w:val="BodyTextL25"/>
      </w:pPr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03E697A6" w14:textId="0D0D1F16" w:rsidR="0038406B" w:rsidRDefault="0038406B" w:rsidP="0038406B">
      <w:pPr>
        <w:pStyle w:val="ConfigWindow"/>
      </w:pPr>
      <w:r>
        <w:t>End of document</w:t>
      </w:r>
      <w:bookmarkStart w:id="0" w:name="_GoBack"/>
      <w:bookmarkEnd w:id="0"/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8376" w14:textId="77777777" w:rsidR="00CB67EB" w:rsidRDefault="00CB67EB" w:rsidP="00710659">
      <w:pPr>
        <w:spacing w:after="0" w:line="240" w:lineRule="auto"/>
      </w:pPr>
      <w:r>
        <w:separator/>
      </w:r>
    </w:p>
    <w:p w14:paraId="77834012" w14:textId="77777777" w:rsidR="00CB67EB" w:rsidRDefault="00CB67EB"/>
  </w:endnote>
  <w:endnote w:type="continuationSeparator" w:id="0">
    <w:p w14:paraId="4211A3B3" w14:textId="77777777" w:rsidR="00CB67EB" w:rsidRDefault="00CB67EB" w:rsidP="00710659">
      <w:pPr>
        <w:spacing w:after="0" w:line="240" w:lineRule="auto"/>
      </w:pPr>
      <w:r>
        <w:continuationSeparator/>
      </w:r>
    </w:p>
    <w:p w14:paraId="39C1E37E" w14:textId="77777777" w:rsidR="00CB67EB" w:rsidRDefault="00CB6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5D30D00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2FD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41013AC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C2FD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653A" w14:textId="77777777" w:rsidR="00CB67EB" w:rsidRDefault="00CB67EB" w:rsidP="00710659">
      <w:pPr>
        <w:spacing w:after="0" w:line="240" w:lineRule="auto"/>
      </w:pPr>
      <w:r>
        <w:separator/>
      </w:r>
    </w:p>
    <w:p w14:paraId="072961C0" w14:textId="77777777" w:rsidR="00CB67EB" w:rsidRDefault="00CB67EB"/>
  </w:footnote>
  <w:footnote w:type="continuationSeparator" w:id="0">
    <w:p w14:paraId="2F2D7E9A" w14:textId="77777777" w:rsidR="00CB67EB" w:rsidRDefault="00CB67EB" w:rsidP="00710659">
      <w:pPr>
        <w:spacing w:after="0" w:line="240" w:lineRule="auto"/>
      </w:pPr>
      <w:r>
        <w:continuationSeparator/>
      </w:r>
    </w:p>
    <w:p w14:paraId="7F5EA58B" w14:textId="77777777" w:rsidR="00CB67EB" w:rsidRDefault="00CB67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t>Packet Tracer –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67EB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FD5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400745"/>
    <w:rsid w:val="0074177A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F1468-57D4-49F0-B693-4A366F76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Troubleshooting Challenge</dc:title>
  <dc:creator>Martin Benson</dc:creator>
  <dc:description>2019</dc:description>
  <cp:lastModifiedBy>DH</cp:lastModifiedBy>
  <cp:revision>2</cp:revision>
  <dcterms:created xsi:type="dcterms:W3CDTF">2019-12-02T20:45:00Z</dcterms:created>
  <dcterms:modified xsi:type="dcterms:W3CDTF">2019-12-02T20:45:00Z</dcterms:modified>
</cp:coreProperties>
</file>