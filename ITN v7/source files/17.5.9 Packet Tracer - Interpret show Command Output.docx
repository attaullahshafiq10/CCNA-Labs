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7B95" w14:textId="77777777" w:rsidR="004D36D7" w:rsidRPr="00FD4A68" w:rsidRDefault="005A4549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  <w:r w:rsidR="004D36D7" w:rsidRPr="00FD4A68">
        <w:t xml:space="preserve"> </w:t>
      </w:r>
    </w:p>
    <w:p w14:paraId="035C0BF4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7D4336D3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169B3CC8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5C778F82" w14:textId="77777777" w:rsidR="00F86CD0" w:rsidRPr="00C07FD9" w:rsidRDefault="00F86CD0" w:rsidP="00CC3664">
      <w:pPr>
        <w:pStyle w:val="Heading1"/>
      </w:pPr>
      <w:r>
        <w:t>Background</w:t>
      </w:r>
    </w:p>
    <w:p w14:paraId="4D8AAE3B" w14:textId="77777777" w:rsidR="0012414D" w:rsidRDefault="00F86CD0" w:rsidP="002A38B8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</w:t>
      </w:r>
    </w:p>
    <w:p w14:paraId="71C959AC" w14:textId="305BD1C1" w:rsidR="00F86CD0" w:rsidRDefault="00F86CD0" w:rsidP="0012414D">
      <w:pPr>
        <w:pStyle w:val="Heading1"/>
      </w:pPr>
      <w:bookmarkStart w:id="0" w:name="_GoBack"/>
      <w:bookmarkEnd w:id="0"/>
      <w:r>
        <w:t>Instructions</w:t>
      </w:r>
    </w:p>
    <w:p w14:paraId="54820775" w14:textId="77777777" w:rsidR="00F86CD0" w:rsidRDefault="00F86CD0" w:rsidP="00F86CD0">
      <w:pPr>
        <w:pStyle w:val="Heading2"/>
      </w:pPr>
      <w:r>
        <w:t>Analyze Show Command Output</w:t>
      </w:r>
    </w:p>
    <w:p w14:paraId="1B64E39B" w14:textId="77777777" w:rsidR="00F86CD0" w:rsidRDefault="00A43206" w:rsidP="00A43206">
      <w:pPr>
        <w:pStyle w:val="SubStepAlpha"/>
      </w:pPr>
      <w:r>
        <w:t>To c</w:t>
      </w:r>
      <w:r w:rsidR="00F86CD0">
        <w:t>onnect to ISPRouter</w:t>
      </w:r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087C6B75" w14:textId="77777777" w:rsidR="00A43206" w:rsidRDefault="00A43206" w:rsidP="00A43206">
      <w:pPr>
        <w:pStyle w:val="ConfigWindow"/>
      </w:pPr>
      <w:r>
        <w:t>Open configuration window</w:t>
      </w:r>
    </w:p>
    <w:p w14:paraId="2833192F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4B59E3F5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528B1D92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r>
        <w:rPr>
          <w:b/>
        </w:rPr>
        <w:t>ISPRouter#</w:t>
      </w:r>
      <w:r>
        <w:t xml:space="preserve"> prompt appears in order to obtain all of the command output.</w:t>
      </w:r>
    </w:p>
    <w:p w14:paraId="3DFA55A3" w14:textId="77777777" w:rsidR="00F86CD0" w:rsidRDefault="00F86CD0" w:rsidP="00F86CD0">
      <w:pPr>
        <w:pStyle w:val="CMD"/>
      </w:pPr>
      <w:r>
        <w:t>show arp</w:t>
      </w:r>
    </w:p>
    <w:p w14:paraId="47B421C2" w14:textId="77777777" w:rsidR="00F86CD0" w:rsidRDefault="00F86CD0" w:rsidP="00F86CD0">
      <w:pPr>
        <w:pStyle w:val="CMD"/>
      </w:pPr>
      <w:r>
        <w:t>show flash:</w:t>
      </w:r>
    </w:p>
    <w:p w14:paraId="647FFD9F" w14:textId="77777777" w:rsidR="00F86CD0" w:rsidRDefault="00F86CD0" w:rsidP="00F86CD0">
      <w:pPr>
        <w:pStyle w:val="CMD"/>
      </w:pPr>
      <w:r>
        <w:t>show ip route</w:t>
      </w:r>
    </w:p>
    <w:p w14:paraId="1D31970E" w14:textId="77777777" w:rsidR="00F86CD0" w:rsidRDefault="00F86CD0" w:rsidP="00F86CD0">
      <w:pPr>
        <w:pStyle w:val="CMD"/>
      </w:pPr>
      <w:r>
        <w:t>show interfaces</w:t>
      </w:r>
    </w:p>
    <w:p w14:paraId="127CA2D8" w14:textId="77777777" w:rsidR="00F86CD0" w:rsidRDefault="00F86CD0" w:rsidP="00F86CD0">
      <w:pPr>
        <w:pStyle w:val="CMD"/>
      </w:pPr>
      <w:r>
        <w:t>show ip interface brief</w:t>
      </w:r>
    </w:p>
    <w:p w14:paraId="527FF922" w14:textId="77777777" w:rsidR="00F86CD0" w:rsidRDefault="00F86CD0" w:rsidP="00F86CD0">
      <w:pPr>
        <w:pStyle w:val="CMD"/>
      </w:pPr>
      <w:r>
        <w:t>show protocols</w:t>
      </w:r>
    </w:p>
    <w:p w14:paraId="12855DD4" w14:textId="77777777" w:rsidR="00F86CD0" w:rsidRDefault="00F86CD0" w:rsidP="00F86CD0">
      <w:pPr>
        <w:pStyle w:val="CMD"/>
      </w:pPr>
      <w:r>
        <w:t>show users</w:t>
      </w:r>
    </w:p>
    <w:p w14:paraId="216D44A4" w14:textId="77777777" w:rsidR="00F86CD0" w:rsidRDefault="00F86CD0" w:rsidP="00F86CD0">
      <w:pPr>
        <w:pStyle w:val="CMD"/>
      </w:pPr>
      <w:r>
        <w:t>show version</w:t>
      </w:r>
    </w:p>
    <w:p w14:paraId="77EF0B03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28865E37" w14:textId="77777777" w:rsidR="00F86CD0" w:rsidRDefault="00F86CD0" w:rsidP="000F61B2">
      <w:pPr>
        <w:pStyle w:val="Heading2"/>
      </w:pPr>
      <w:r>
        <w:t>Reflection Questions</w:t>
      </w:r>
    </w:p>
    <w:p w14:paraId="45D91BA7" w14:textId="77777777"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14:paraId="3506ADEF" w14:textId="77777777" w:rsidR="00A43206" w:rsidRDefault="00A43206" w:rsidP="002A38B8">
      <w:pPr>
        <w:pStyle w:val="AnswerLineL25"/>
        <w:spacing w:before="300" w:after="300"/>
      </w:pPr>
      <w:r>
        <w:t>Type your answers here.</w:t>
      </w:r>
    </w:p>
    <w:p w14:paraId="5C4B829D" w14:textId="77777777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57DEA43D" w14:textId="77777777" w:rsidR="00A43206" w:rsidRDefault="00A43206" w:rsidP="00A43206">
      <w:pPr>
        <w:pStyle w:val="AnswerLineL25"/>
      </w:pPr>
      <w:r>
        <w:t>Type your answers here.</w:t>
      </w:r>
    </w:p>
    <w:p w14:paraId="134FA4E2" w14:textId="77777777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71753B14" w14:textId="77777777" w:rsidR="00A43206" w:rsidRDefault="00A43206" w:rsidP="00A43206">
      <w:pPr>
        <w:pStyle w:val="AnswerLineL25"/>
      </w:pPr>
      <w:r>
        <w:t>Type your answers here.</w:t>
      </w:r>
    </w:p>
    <w:p w14:paraId="39686B52" w14:textId="77777777" w:rsidR="00A43206" w:rsidRDefault="00F86CD0" w:rsidP="00A43206">
      <w:pPr>
        <w:pStyle w:val="ReflectionQ"/>
      </w:pPr>
      <w:r>
        <w:t>You need to determine the IOS version that is running on a router. Which command will give you this information?</w:t>
      </w:r>
    </w:p>
    <w:p w14:paraId="75EA08C5" w14:textId="77777777" w:rsidR="00A43206" w:rsidRDefault="00A43206" w:rsidP="00A43206">
      <w:pPr>
        <w:pStyle w:val="AnswerLineL25"/>
      </w:pPr>
      <w:r>
        <w:t>Type your answers here.</w:t>
      </w:r>
    </w:p>
    <w:p w14:paraId="2E5F618F" w14:textId="77777777"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14:paraId="1C2E6552" w14:textId="77777777" w:rsidR="00A43206" w:rsidRDefault="00A43206" w:rsidP="00A43206">
      <w:pPr>
        <w:pStyle w:val="AnswerLineL25"/>
      </w:pPr>
      <w:r>
        <w:t>Type your answers here.</w:t>
      </w:r>
    </w:p>
    <w:p w14:paraId="3AF1C15F" w14:textId="77777777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14:paraId="67943765" w14:textId="77777777" w:rsidR="00A43206" w:rsidRDefault="00A43206" w:rsidP="00A43206">
      <w:pPr>
        <w:pStyle w:val="AnswerLineL25"/>
      </w:pPr>
      <w:r>
        <w:t>Type your answers here.</w:t>
      </w:r>
    </w:p>
    <w:p w14:paraId="3C1E0E62" w14:textId="77777777"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681AA6A2" w14:textId="77777777" w:rsidR="00A43206" w:rsidRDefault="00A43206" w:rsidP="00A43206">
      <w:pPr>
        <w:pStyle w:val="AnswerLineL25"/>
      </w:pPr>
      <w:r>
        <w:t>Type your answers here.</w:t>
      </w:r>
    </w:p>
    <w:p w14:paraId="6177774E" w14:textId="77777777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3F28DF1A" w14:textId="77777777" w:rsidR="00A43206" w:rsidRDefault="00A43206" w:rsidP="002A38B8">
      <w:pPr>
        <w:pStyle w:val="AnswerLineL25"/>
      </w:pPr>
      <w:r>
        <w:t>Type your answers here.</w:t>
      </w:r>
    </w:p>
    <w:p w14:paraId="1E03B446" w14:textId="77777777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0F27B461" w14:textId="77777777" w:rsidR="00A43206" w:rsidRDefault="00A43206" w:rsidP="00A43206">
      <w:pPr>
        <w:pStyle w:val="AnswerLineL25"/>
      </w:pPr>
      <w:r>
        <w:t>Type your answers here.</w:t>
      </w:r>
    </w:p>
    <w:p w14:paraId="013FA3A4" w14:textId="77777777" w:rsidR="00A43206" w:rsidRDefault="00F86CD0" w:rsidP="00A43206">
      <w:pPr>
        <w:pStyle w:val="ReflectionQ"/>
      </w:pPr>
      <w:r>
        <w:t>Which interfaces are currently active on the ISP Router?</w:t>
      </w:r>
    </w:p>
    <w:p w14:paraId="0175791D" w14:textId="77777777" w:rsidR="00A43206" w:rsidRDefault="00A43206" w:rsidP="00A43206">
      <w:pPr>
        <w:pStyle w:val="AnswerLineL25"/>
      </w:pPr>
      <w:r>
        <w:t>Type your answers here.</w:t>
      </w:r>
    </w:p>
    <w:p w14:paraId="12B3F94C" w14:textId="77777777" w:rsidR="00F86CD0" w:rsidRDefault="00F86CD0" w:rsidP="00F86CD0">
      <w:pPr>
        <w:pStyle w:val="ConfigWindow"/>
      </w:pPr>
      <w:r>
        <w:t>End of document</w:t>
      </w:r>
    </w:p>
    <w:sectPr w:rsidR="00F86C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CC40" w14:textId="77777777" w:rsidR="005A4549" w:rsidRDefault="005A4549" w:rsidP="00710659">
      <w:pPr>
        <w:spacing w:after="0" w:line="240" w:lineRule="auto"/>
      </w:pPr>
      <w:r>
        <w:separator/>
      </w:r>
    </w:p>
    <w:p w14:paraId="6738A776" w14:textId="77777777" w:rsidR="005A4549" w:rsidRDefault="005A4549"/>
  </w:endnote>
  <w:endnote w:type="continuationSeparator" w:id="0">
    <w:p w14:paraId="7962C850" w14:textId="77777777" w:rsidR="005A4549" w:rsidRDefault="005A4549" w:rsidP="00710659">
      <w:pPr>
        <w:spacing w:after="0" w:line="240" w:lineRule="auto"/>
      </w:pPr>
      <w:r>
        <w:continuationSeparator/>
      </w:r>
    </w:p>
    <w:p w14:paraId="5DABA650" w14:textId="77777777" w:rsidR="005A4549" w:rsidRDefault="005A4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FDFA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3A94" w14:textId="70C8947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C5E8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41484" w14:textId="6459B5F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C5E8A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00E0" w14:textId="77777777" w:rsidR="005A4549" w:rsidRDefault="005A4549" w:rsidP="00710659">
      <w:pPr>
        <w:spacing w:after="0" w:line="240" w:lineRule="auto"/>
      </w:pPr>
      <w:r>
        <w:separator/>
      </w:r>
    </w:p>
    <w:p w14:paraId="698077BA" w14:textId="77777777" w:rsidR="005A4549" w:rsidRDefault="005A4549"/>
  </w:footnote>
  <w:footnote w:type="continuationSeparator" w:id="0">
    <w:p w14:paraId="7BC869CB" w14:textId="77777777" w:rsidR="005A4549" w:rsidRDefault="005A4549" w:rsidP="00710659">
      <w:pPr>
        <w:spacing w:after="0" w:line="240" w:lineRule="auto"/>
      </w:pPr>
      <w:r>
        <w:continuationSeparator/>
      </w:r>
    </w:p>
    <w:p w14:paraId="528F9D89" w14:textId="77777777" w:rsidR="005A4549" w:rsidRDefault="005A45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47A64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652454"/>
    <w:rsid w:val="007222A9"/>
    <w:rsid w:val="00923E0A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Suk-Yi Pennock -X (spennock - UNICON INC at Cisco)</cp:lastModifiedBy>
  <cp:revision>7</cp:revision>
  <cp:lastPrinted>2019-12-03T19:12:00Z</cp:lastPrinted>
  <dcterms:created xsi:type="dcterms:W3CDTF">2019-12-02T20:27:00Z</dcterms:created>
  <dcterms:modified xsi:type="dcterms:W3CDTF">2019-12-03T19:12:00Z</dcterms:modified>
</cp:coreProperties>
</file>