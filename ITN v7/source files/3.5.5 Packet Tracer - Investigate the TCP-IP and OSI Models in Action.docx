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744E7" w14:textId="4A33BD70" w:rsidR="004D36D7" w:rsidRPr="00FD4A68" w:rsidRDefault="004F37AE"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77777777" w:rsidR="00F112EB" w:rsidRDefault="00F112EB" w:rsidP="00F112EB">
      <w:pPr>
        <w:pStyle w:val="BodyTextL50"/>
        <w:spacing w:before="0"/>
      </w:pPr>
      <w:r>
        <w:t>Look at the Web Client web browser page. Did anything change?</w:t>
      </w:r>
    </w:p>
    <w:p w14:paraId="4F5BEE58" w14:textId="77777777" w:rsidR="00F112EB" w:rsidRDefault="00F112EB" w:rsidP="00F112EB">
      <w:pPr>
        <w:pStyle w:val="AnswerLineL50"/>
      </w:pPr>
      <w:r>
        <w:t>Type your answers here.</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11BD8B17"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519E6AD5" w14:textId="77777777" w:rsidR="00F112EB" w:rsidRPr="00A06F24" w:rsidRDefault="00F112EB" w:rsidP="00F112EB">
      <w:pPr>
        <w:pStyle w:val="AnswerLineL50"/>
      </w:pPr>
      <w:r>
        <w:t>Type your answers here.</w:t>
      </w:r>
    </w:p>
    <w:p w14:paraId="63B8C41E" w14:textId="6623E7FD" w:rsidR="00E673EF" w:rsidRDefault="00F112EB" w:rsidP="00E673EF">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4248913C" w14:textId="77777777" w:rsidR="00E673EF" w:rsidRDefault="00E673EF" w:rsidP="00E673EF">
      <w:pPr>
        <w:pStyle w:val="AnswerLineL50"/>
      </w:pPr>
      <w:r>
        <w:t>Type your answers here.</w:t>
      </w:r>
    </w:p>
    <w:p w14:paraId="2A049A16" w14:textId="5D9571F0" w:rsidR="00E673EF" w:rsidRDefault="00F112EB" w:rsidP="00E673EF">
      <w:pPr>
        <w:pStyle w:val="BodyTextL50"/>
        <w:spacing w:before="0"/>
      </w:pPr>
      <w:r>
        <w:t xml:space="preserve">What is the </w:t>
      </w:r>
      <w:proofErr w:type="spellStart"/>
      <w:r w:rsidRPr="00765E58">
        <w:rPr>
          <w:b/>
        </w:rPr>
        <w:t>D</w:t>
      </w:r>
      <w:r w:rsidR="007E2994">
        <w:rPr>
          <w:b/>
        </w:rPr>
        <w:t>e</w:t>
      </w:r>
      <w:r w:rsidRPr="00765E58">
        <w:rPr>
          <w:b/>
        </w:rPr>
        <w:t>st</w:t>
      </w:r>
      <w:proofErr w:type="spellEnd"/>
      <w:r w:rsidRPr="00765E58">
        <w:rPr>
          <w:b/>
        </w:rPr>
        <w:t xml:space="preserve">.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0D980434" w14:textId="77777777" w:rsidR="00E673EF" w:rsidRDefault="00E673EF" w:rsidP="00716317">
      <w:pPr>
        <w:pStyle w:val="AnswerLineL50"/>
      </w:pPr>
      <w:r>
        <w:t>Type your answers here.</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3976C394" w14:textId="77777777" w:rsidR="00065C83" w:rsidRDefault="00065C83" w:rsidP="00065C83">
      <w:pPr>
        <w:pStyle w:val="AnswerLineL50"/>
      </w:pPr>
      <w:r>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7AA6FE7E" w14:textId="77777777" w:rsidR="00F61A58" w:rsidRDefault="00F61A58" w:rsidP="00F61A58">
      <w:pPr>
        <w:pStyle w:val="AnswerLineL50"/>
      </w:pPr>
      <w:r>
        <w:t>Type your answers here.</w:t>
      </w:r>
    </w:p>
    <w:p w14:paraId="488E820D" w14:textId="77777777" w:rsidR="00F61A58" w:rsidRDefault="00F112EB" w:rsidP="00F112EB">
      <w:pPr>
        <w:pStyle w:val="BodyTextL50"/>
      </w:pPr>
      <w:r>
        <w:lastRenderedPageBreak/>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1E200E5B" w14:textId="77777777" w:rsidR="00F61A58" w:rsidRDefault="00F61A58" w:rsidP="00F61A58">
      <w:pPr>
        <w:pStyle w:val="AnswerLineL50"/>
      </w:pPr>
      <w:r>
        <w:t>Type your answers here.</w:t>
      </w:r>
    </w:p>
    <w:p w14:paraId="23DD0891" w14:textId="47B6DA11"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719E717F" w14:textId="77777777" w:rsidR="00F61A58" w:rsidRDefault="00F61A58" w:rsidP="00F61A58">
      <w:pPr>
        <w:pStyle w:val="AnswerLineL50"/>
      </w:pPr>
      <w:r>
        <w:t>Type your answers here.</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77777777"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43C2F1CD" w14:textId="77777777" w:rsidR="00025812" w:rsidRDefault="00025812" w:rsidP="00025812">
      <w:pPr>
        <w:pStyle w:val="AnswerLineL50"/>
      </w:pPr>
      <w:r>
        <w:t>Type your answers here.</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77777777" w:rsidR="00F112EB" w:rsidRPr="00AB5482" w:rsidRDefault="00F112EB" w:rsidP="00025812">
      <w:pPr>
        <w:pStyle w:val="BodyTextL50"/>
        <w:spacing w:before="0"/>
        <w:rPr>
          <w:shd w:val="clear" w:color="auto" w:fill="BFBFBF"/>
        </w:rPr>
      </w:pPr>
      <w:r>
        <w:t>How many tabs are dis</w:t>
      </w:r>
      <w:r w:rsidR="00025812">
        <w:t>played with this event? Explain.</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7777777" w:rsidR="004039CE" w:rsidRDefault="00F112EB" w:rsidP="004039CE">
      <w:pPr>
        <w:pStyle w:val="BodyTextL50"/>
        <w:spacing w:before="0"/>
      </w:pPr>
      <w:r>
        <w:t>What additional Event Types are displayed?</w:t>
      </w:r>
    </w:p>
    <w:p w14:paraId="16737A2D" w14:textId="77777777" w:rsidR="004039CE" w:rsidRDefault="004039CE" w:rsidP="000C1D7F">
      <w:pPr>
        <w:pStyle w:val="AnswerLineL50"/>
        <w:spacing w:before="600" w:after="600"/>
      </w:pPr>
      <w:r>
        <w:t>Type your answers here.</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lastRenderedPageBreak/>
        <w:t>Question:</w:t>
      </w:r>
    </w:p>
    <w:p w14:paraId="4A4DFEAE" w14:textId="17ED4ABF"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2D302976" w14:textId="77777777" w:rsidR="004039CE" w:rsidRDefault="004039CE" w:rsidP="004039CE">
      <w:pPr>
        <w:pStyle w:val="AnswerLineL50"/>
      </w:pPr>
      <w:r>
        <w:t>Type your answers here.</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4E2A0F70" w:rsidR="00F112EB" w:rsidRDefault="004A672C" w:rsidP="004039CE">
      <w:pPr>
        <w:pStyle w:val="BodyTextL50"/>
        <w:spacing w:before="0"/>
      </w:pPr>
      <w:r>
        <w:t>At which device was the PDU captured</w:t>
      </w:r>
      <w:r w:rsidR="00F112EB">
        <w:t>?</w:t>
      </w:r>
    </w:p>
    <w:p w14:paraId="652D5003" w14:textId="77777777" w:rsidR="004039CE" w:rsidRDefault="004039CE" w:rsidP="004039CE">
      <w:pPr>
        <w:pStyle w:val="AnswerLineL50"/>
      </w:pPr>
      <w:r>
        <w:t>Type your answers here.</w:t>
      </w:r>
    </w:p>
    <w:p w14:paraId="024EEA52" w14:textId="77777777"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287FF17B" w14:textId="77777777" w:rsidR="004039CE" w:rsidRDefault="004039CE" w:rsidP="004039CE">
      <w:pPr>
        <w:pStyle w:val="AnswerLineL50"/>
      </w:pPr>
      <w:r>
        <w:t>Type your answers here.</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77777777"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0A8D4E6D" w14:textId="77777777" w:rsidR="004039CE" w:rsidRPr="009B40F4" w:rsidRDefault="004039CE" w:rsidP="004039CE">
      <w:pPr>
        <w:pStyle w:val="AnswerLineL50"/>
        <w:rPr>
          <w:shd w:val="clear" w:color="auto" w:fill="BFBFBF"/>
        </w:rPr>
      </w:pPr>
      <w:r>
        <w:t>Type your answers here.</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77777777" w:rsidR="004039CE" w:rsidRDefault="00F112EB" w:rsidP="004039CE">
      <w:pPr>
        <w:pStyle w:val="BodyTextL50"/>
        <w:spacing w:before="0"/>
      </w:pPr>
      <w:r>
        <w:t>What is the purpose of this event, based on the information provided in the last item in the list (should be item 4)?</w:t>
      </w:r>
    </w:p>
    <w:p w14:paraId="309927A0" w14:textId="77777777" w:rsidR="004039CE" w:rsidRPr="004039CE" w:rsidRDefault="004039CE" w:rsidP="004039CE">
      <w:pPr>
        <w:pStyle w:val="AnswerLineL50"/>
      </w:pPr>
      <w:r w:rsidRPr="004039CE">
        <w:t>Type your answers here.</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77777777" w:rsidR="004039CE" w:rsidRDefault="004039CE" w:rsidP="004039CE">
      <w:pPr>
        <w:pStyle w:val="AnswerLineL25"/>
      </w:pPr>
      <w:r>
        <w:t>Type your answers</w:t>
      </w:r>
      <w:bookmarkStart w:id="1" w:name="_GoBack"/>
      <w:bookmarkEnd w:id="1"/>
      <w:r>
        <w:t xml:space="preserve"> here.</w:t>
      </w:r>
    </w:p>
    <w:p w14:paraId="42B826CD" w14:textId="77777777" w:rsidR="004039CE" w:rsidRDefault="00F112EB" w:rsidP="00F112EB">
      <w:pPr>
        <w:pStyle w:val="BodyTextL25"/>
      </w:pPr>
      <w:r>
        <w:t xml:space="preserve">What port is the </w:t>
      </w:r>
      <w:r>
        <w:rPr>
          <w:b/>
        </w:rPr>
        <w:t>Web Server</w:t>
      </w:r>
      <w:r>
        <w:t xml:space="preserve"> listening on for a DNS request?</w:t>
      </w:r>
    </w:p>
    <w:p w14:paraId="2DB5518D" w14:textId="77777777" w:rsidR="004039CE" w:rsidRDefault="004039CE" w:rsidP="004039CE">
      <w:pPr>
        <w:pStyle w:val="AnswerLineL25"/>
      </w:pPr>
      <w:r>
        <w:t>Type your answers here.</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75854" w14:textId="77777777" w:rsidR="004F37AE" w:rsidRDefault="004F37AE" w:rsidP="00710659">
      <w:pPr>
        <w:spacing w:after="0" w:line="240" w:lineRule="auto"/>
      </w:pPr>
      <w:r>
        <w:separator/>
      </w:r>
    </w:p>
    <w:p w14:paraId="3324965D" w14:textId="77777777" w:rsidR="004F37AE" w:rsidRDefault="004F37AE"/>
  </w:endnote>
  <w:endnote w:type="continuationSeparator" w:id="0">
    <w:p w14:paraId="7E3F840F" w14:textId="77777777" w:rsidR="004F37AE" w:rsidRDefault="004F37AE" w:rsidP="00710659">
      <w:pPr>
        <w:spacing w:after="0" w:line="240" w:lineRule="auto"/>
      </w:pPr>
      <w:r>
        <w:continuationSeparator/>
      </w:r>
    </w:p>
    <w:p w14:paraId="65BA23C4" w14:textId="77777777" w:rsidR="004F37AE" w:rsidRDefault="004F3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FCE83" w14:textId="764BD0B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24348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23B78" w14:textId="21FB309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4348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054E2" w14:textId="77777777" w:rsidR="004F37AE" w:rsidRDefault="004F37AE" w:rsidP="00710659">
      <w:pPr>
        <w:spacing w:after="0" w:line="240" w:lineRule="auto"/>
      </w:pPr>
      <w:r>
        <w:separator/>
      </w:r>
    </w:p>
    <w:p w14:paraId="4D552E27" w14:textId="77777777" w:rsidR="004F37AE" w:rsidRDefault="004F37AE"/>
  </w:footnote>
  <w:footnote w:type="continuationSeparator" w:id="0">
    <w:p w14:paraId="26346E37" w14:textId="77777777" w:rsidR="004F37AE" w:rsidRDefault="004F37AE" w:rsidP="00710659">
      <w:pPr>
        <w:spacing w:after="0" w:line="240" w:lineRule="auto"/>
      </w:pPr>
      <w:r>
        <w:continuationSeparator/>
      </w:r>
    </w:p>
    <w:p w14:paraId="44750A00" w14:textId="77777777" w:rsidR="004F37AE" w:rsidRDefault="004F37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DH</cp:lastModifiedBy>
  <cp:revision>4</cp:revision>
  <cp:lastPrinted>2019-11-25T21:37:00Z</cp:lastPrinted>
  <dcterms:created xsi:type="dcterms:W3CDTF">2019-11-25T21:35:00Z</dcterms:created>
  <dcterms:modified xsi:type="dcterms:W3CDTF">2019-11-25T21:37:00Z</dcterms:modified>
</cp:coreProperties>
</file>