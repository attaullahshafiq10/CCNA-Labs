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40B9" w14:textId="14239A37" w:rsidR="004D36D7" w:rsidRPr="00FD4A68" w:rsidRDefault="00831272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2026C" w:rsidRPr="00981703">
            <w:t>Packet Tracer - Design and Implement a VLSM Addressing Scheme</w:t>
          </w:r>
        </w:sdtContent>
      </w:sdt>
      <w:r w:rsidR="004D36D7" w:rsidRPr="00FD4A68">
        <w:t xml:space="preserve"> </w:t>
      </w:r>
    </w:p>
    <w:p w14:paraId="7BD0F209" w14:textId="77777777" w:rsidR="0082026C" w:rsidRDefault="0082026C" w:rsidP="00D3435E">
      <w:pPr>
        <w:pStyle w:val="Heading1"/>
      </w:pPr>
      <w:r w:rsidRPr="00E70096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8A5464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Default Gateway</w:t>
            </w:r>
          </w:p>
        </w:tc>
      </w:tr>
      <w:tr w:rsidR="00AF03C5" w14:paraId="6A5E9A48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11A5E6FB" w:rsidR="00AF03C5" w:rsidRPr="008A5464" w:rsidRDefault="008A5464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AF03C5" w:rsidRDefault="00AF03C5" w:rsidP="00AF03C5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3C4C4B" w14:textId="55BAF4A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5F1A819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27AFEFE4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51A08F" w14:textId="76B43E7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AF03C5" w:rsidRDefault="00AF03C5" w:rsidP="00AF03C5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9E7AD" w14:textId="0048B6C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98E2B" w14:textId="16EB735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05C4CADA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436AA038" w:rsidR="00AF03C5" w:rsidRPr="008A5464" w:rsidRDefault="008A5464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AF03C5" w:rsidRDefault="00AF03C5" w:rsidP="00AF03C5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13D2E" w14:textId="00990A2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4E96C" w14:textId="61B47FC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4726CD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63349A7B" w:rsidR="00AF03C5" w:rsidRPr="008A5464" w:rsidRDefault="008A5464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AF03C5" w:rsidRDefault="00AF03C5" w:rsidP="00AF03C5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46734" w14:textId="0A261D9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7F8E1" w14:textId="649812AC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5677A8B1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951469" w14:textId="481DFFD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AF03C5" w:rsidRDefault="00AF03C5" w:rsidP="00AF03C5">
            <w:pPr>
              <w:pStyle w:val="TableText"/>
            </w:pPr>
            <w: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422AA" w14:textId="7349A891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29266" w14:textId="39112E9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693A3108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41EBA87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AF03C5" w:rsidRDefault="00AF03C5" w:rsidP="00AF03C5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0289C" w14:textId="6BD4B41D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2D41E" w14:textId="63355C7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1895F373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7FFCE" w14:textId="08AB28F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BA771" w14:textId="5A0EBD09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39B14" w14:textId="1128A2D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E12003" w14:textId="7DFB526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6ABE46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94CE2" w14:textId="294F3AA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0276EFE5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7B01B" w14:textId="5EFAC2C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BD234" w14:textId="2D955D3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29B2747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70F5A" w14:textId="5F894DD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1742B" w14:textId="27DDCDB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2270F5" w14:textId="550F357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450F3" w14:textId="5625BD2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12FE2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B9CB4" w14:textId="317B132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1A7C8" w14:textId="03293E0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E7C98" w14:textId="4383FD8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EC45C" w14:textId="00D6678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7AF168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FE463" w14:textId="599AC34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603C34A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4FA77" w14:textId="39A1632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74B4" w14:textId="3C4E37CD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251DD91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0EE0D" w14:textId="2141EA7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00BDD74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48B1C" w14:textId="7F65C3D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96984" w14:textId="1FBF8F3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08B13FC4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AE041A" w14:textId="78CC73C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AB2F3" w14:textId="0DF85DAB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FDB62" w14:textId="7E169519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26E6" w14:textId="12E4EFF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6D1E6BD5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7FF7F" w14:textId="56827B0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0C2E164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1C0290" w14:textId="4362CE4D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B1918" w14:textId="73D6B42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</w:tbl>
    <w:p w14:paraId="19CD839C" w14:textId="77777777" w:rsidR="0082026C" w:rsidRPr="00E70096" w:rsidRDefault="0082026C" w:rsidP="00981703">
      <w:pPr>
        <w:pStyle w:val="Heading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Heading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Heading1"/>
      </w:pPr>
      <w:r>
        <w:t>Instructions</w:t>
      </w:r>
    </w:p>
    <w:p w14:paraId="1EC1D0C9" w14:textId="099A54EC" w:rsidR="00427BE7" w:rsidRDefault="00427BE7" w:rsidP="00427BE7">
      <w:pPr>
        <w:pStyle w:val="BodyTextL25"/>
      </w:pPr>
      <w:r>
        <w:t xml:space="preserve">You have been given the network address </w:t>
      </w:r>
      <w:r w:rsidR="00AF03C5">
        <w:rPr>
          <w:b/>
        </w:rPr>
        <w:tab/>
      </w:r>
      <w:r w:rsidR="00AF03C5">
        <w:rPr>
          <w:b/>
        </w:rPr>
        <w:tab/>
      </w:r>
      <w:r w:rsidR="00AF03C5">
        <w:rPr>
          <w:b/>
        </w:rPr>
        <w:tab/>
      </w:r>
      <w:r>
        <w:t xml:space="preserve"> by your customer. The host address requirements are: </w:t>
      </w:r>
    </w:p>
    <w:p w14:paraId="5B4F34CE" w14:textId="11B001A1" w:rsidR="00427BE7" w:rsidRDefault="000A60C6" w:rsidP="00D3435E">
      <w:pPr>
        <w:pStyle w:val="Heading1"/>
      </w:pPr>
      <w:r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AF03C5" w14:paraId="221B49D0" w14:textId="77777777" w:rsidTr="00924F68">
        <w:trPr>
          <w:jc w:val="center"/>
        </w:trPr>
        <w:tc>
          <w:tcPr>
            <w:tcW w:w="4765" w:type="dxa"/>
            <w:vAlign w:val="center"/>
          </w:tcPr>
          <w:p w14:paraId="4AD2C009" w14:textId="4099DBA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121DF3B6" w14:textId="668C23B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3E1EC782" w14:textId="77777777" w:rsidTr="00924F68">
        <w:trPr>
          <w:jc w:val="center"/>
        </w:trPr>
        <w:tc>
          <w:tcPr>
            <w:tcW w:w="4765" w:type="dxa"/>
            <w:vAlign w:val="center"/>
          </w:tcPr>
          <w:p w14:paraId="0BEB68FD" w14:textId="5A2078C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61275CC4" w14:textId="7C91FF0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6E82A16" w14:textId="77777777" w:rsidTr="00924F68">
        <w:trPr>
          <w:jc w:val="center"/>
        </w:trPr>
        <w:tc>
          <w:tcPr>
            <w:tcW w:w="4765" w:type="dxa"/>
            <w:vAlign w:val="center"/>
          </w:tcPr>
          <w:p w14:paraId="3DD8AD2E" w14:textId="4253BF1D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3C788737" w14:textId="37BFDC0C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4EED3D3D" w14:textId="77777777" w:rsidTr="00924F68">
        <w:trPr>
          <w:jc w:val="center"/>
        </w:trPr>
        <w:tc>
          <w:tcPr>
            <w:tcW w:w="4765" w:type="dxa"/>
            <w:vAlign w:val="center"/>
          </w:tcPr>
          <w:p w14:paraId="43A3776B" w14:textId="66B8537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71290D39" w14:textId="29573481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 w:rsidRPr="00E362C0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AF03C5" w14:paraId="56CD1663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61A16" w14:textId="2861861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3A8FE" w14:textId="0258A4B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6DA6F" w14:textId="79009AC9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A6BD13" w14:textId="01E9DED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07032" w14:textId="728C78B1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006EBE01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0C735" w14:textId="176CA4B5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6FDAB" w14:textId="15EB431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E528D" w14:textId="395F2B3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1C55D" w14:textId="2127069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D47F7" w14:textId="0361AB4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46E451E3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BD5BA" w14:textId="59F4D4F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2FE3D" w14:textId="1380B5A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03BF2" w14:textId="6F84DADB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288392" w14:textId="72BB0FE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C79AB" w14:textId="3124E222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54A48257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65738" w14:textId="4920D89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CC73" w14:textId="60BBD3C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6C07BC" w14:textId="11330BBB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71745D" w14:textId="1169FDE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9EF0C" w14:textId="07467D25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55BEE112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91B6C" w14:textId="3894D71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DD394" w14:textId="7078D24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AAA55" w14:textId="6C4AE66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5695B" w14:textId="2235C8E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077FCE" w14:textId="27A04B5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4C4EC932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[[R1Name]] for the two LAN links and the WAN link.</w:t>
      </w:r>
    </w:p>
    <w:p w14:paraId="4CE4D481" w14:textId="18C3CC2D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[[R2Name]] for the two LANs links. Assign the last usable IP address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>interface should be reachable from hosts on all of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421FF7EC" w:rsidR="002D1F1B" w:rsidRDefault="002D1F1B" w:rsidP="00E362C0">
      <w:pPr>
        <w:pStyle w:val="BodyTextL25"/>
        <w:ind w:left="0"/>
      </w:pPr>
      <w:r>
        <w:t>If the addressing design and implementation are correct, all hosts and devices should be reachable over the network.</w:t>
      </w:r>
    </w:p>
    <w:p w14:paraId="5F76F81E" w14:textId="29D27AD3" w:rsidR="008A5464" w:rsidRDefault="008A5464" w:rsidP="008A5464">
      <w:pPr>
        <w:pStyle w:val="ConfigWindow"/>
      </w:pPr>
      <w:r>
        <w:t>End of document</w:t>
      </w:r>
      <w:bookmarkStart w:id="0" w:name="_GoBack"/>
      <w:bookmarkEnd w:id="0"/>
    </w:p>
    <w:sectPr w:rsidR="008A546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A03DD" w14:textId="77777777" w:rsidR="00831272" w:rsidRDefault="00831272" w:rsidP="00710659">
      <w:pPr>
        <w:spacing w:after="0" w:line="240" w:lineRule="auto"/>
      </w:pPr>
      <w:r>
        <w:separator/>
      </w:r>
    </w:p>
    <w:p w14:paraId="40432EE5" w14:textId="77777777" w:rsidR="00831272" w:rsidRDefault="00831272"/>
  </w:endnote>
  <w:endnote w:type="continuationSeparator" w:id="0">
    <w:p w14:paraId="5A256EA4" w14:textId="77777777" w:rsidR="00831272" w:rsidRDefault="00831272" w:rsidP="00710659">
      <w:pPr>
        <w:spacing w:after="0" w:line="240" w:lineRule="auto"/>
      </w:pPr>
      <w:r>
        <w:continuationSeparator/>
      </w:r>
    </w:p>
    <w:p w14:paraId="69125D45" w14:textId="77777777" w:rsidR="00831272" w:rsidRDefault="00831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54F8" w14:textId="0AEF622A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A546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7DDBD" w14:textId="6EA61CC0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A546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34EE3" w14:textId="77777777" w:rsidR="00831272" w:rsidRDefault="00831272" w:rsidP="00710659">
      <w:pPr>
        <w:spacing w:after="0" w:line="240" w:lineRule="auto"/>
      </w:pPr>
      <w:r>
        <w:separator/>
      </w:r>
    </w:p>
    <w:p w14:paraId="6D863281" w14:textId="77777777" w:rsidR="00831272" w:rsidRDefault="00831272"/>
  </w:footnote>
  <w:footnote w:type="continuationSeparator" w:id="0">
    <w:p w14:paraId="1E6946E4" w14:textId="77777777" w:rsidR="00831272" w:rsidRDefault="00831272" w:rsidP="00710659">
      <w:pPr>
        <w:spacing w:after="0" w:line="240" w:lineRule="auto"/>
      </w:pPr>
      <w:r>
        <w:continuationSeparator/>
      </w:r>
    </w:p>
    <w:p w14:paraId="47D16C00" w14:textId="77777777" w:rsidR="00831272" w:rsidRDefault="008312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77777777" w:rsidR="00001D72" w:rsidRDefault="00001D72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75783" w14:textId="77777777" w:rsidR="00001D72" w:rsidRDefault="00001D72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1D72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756D74"/>
    <w:rsid w:val="009159F0"/>
    <w:rsid w:val="009517FF"/>
    <w:rsid w:val="00996273"/>
    <w:rsid w:val="009E11F5"/>
    <w:rsid w:val="00A4357C"/>
    <w:rsid w:val="00B11AE9"/>
    <w:rsid w:val="00B271E6"/>
    <w:rsid w:val="00D24BEE"/>
    <w:rsid w:val="00DB5A1C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38521-E8A0-4895-9B05-24C7FE8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1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creator>Martin Benson</dc:creator>
  <dc:description>2019</dc:description>
  <cp:lastModifiedBy>Suk-Yi Pennock -X (spennock - UNICON INC at Cisco)</cp:lastModifiedBy>
  <cp:revision>3</cp:revision>
  <dcterms:created xsi:type="dcterms:W3CDTF">2019-11-27T19:43:00Z</dcterms:created>
  <dcterms:modified xsi:type="dcterms:W3CDTF">2019-12-04T00:30:00Z</dcterms:modified>
</cp:coreProperties>
</file>