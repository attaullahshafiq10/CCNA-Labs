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5CDF" w14:textId="77777777" w:rsidR="004D36D7" w:rsidRPr="00FD4A68" w:rsidRDefault="00FB60AA"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w:t>
      </w:r>
      <w:bookmarkStart w:id="0" w:name="_GoBack"/>
      <w:bookmarkEnd w:id="0"/>
      <w:r>
        <w:t xml:space="preserve">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77777777" w:rsidR="009E4E49" w:rsidRDefault="009E4E49" w:rsidP="009E4E49">
      <w:pPr>
        <w:pStyle w:val="AnswerLineL50"/>
      </w:pPr>
      <w:r>
        <w:t>Type your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45D74DAF" w14:textId="77777777" w:rsidR="0063078C" w:rsidRDefault="0063078C" w:rsidP="0063078C">
      <w:pPr>
        <w:pStyle w:val="AnswerLineL25"/>
      </w:pPr>
      <w:r>
        <w:t>Type your answers here.</w:t>
      </w:r>
    </w:p>
    <w:p w14:paraId="6FCC05F8" w14:textId="77777777" w:rsidR="0063078C" w:rsidRDefault="00B83130" w:rsidP="00B83130">
      <w:pPr>
        <w:pStyle w:val="ReflectionQ"/>
        <w:keepNext w:val="0"/>
      </w:pPr>
      <w:r>
        <w:t>Did the cables change the handling of the PDU in any way?</w:t>
      </w:r>
    </w:p>
    <w:p w14:paraId="010DDB4E" w14:textId="77777777" w:rsidR="0063078C" w:rsidRDefault="0063078C" w:rsidP="0063078C">
      <w:pPr>
        <w:pStyle w:val="AnswerLineL25"/>
      </w:pPr>
      <w:r>
        <w:t>Type your answers here.</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0697583D" w14:textId="77777777" w:rsidR="0063078C" w:rsidRDefault="0063078C" w:rsidP="0063078C">
      <w:pPr>
        <w:pStyle w:val="AnswerLineL25"/>
      </w:pPr>
      <w:r>
        <w:t>Type your answers here.</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3FCC0D55" w14:textId="77777777" w:rsidR="0063078C" w:rsidRDefault="0063078C" w:rsidP="0063078C">
      <w:pPr>
        <w:pStyle w:val="AnswerLineL25"/>
      </w:pPr>
      <w:r>
        <w:t>Type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2F8157C7" w14:textId="77777777" w:rsidR="0063078C" w:rsidRDefault="0063078C" w:rsidP="0063078C">
      <w:pPr>
        <w:pStyle w:val="AnswerLineL25"/>
      </w:pPr>
      <w:r>
        <w:t>Type your answers here.</w:t>
      </w:r>
    </w:p>
    <w:p w14:paraId="10112891" w14:textId="77777777" w:rsidR="009E4E49" w:rsidRDefault="00B83130" w:rsidP="00B83130">
      <w:pPr>
        <w:pStyle w:val="ReflectionQ"/>
        <w:keepNext w:val="0"/>
      </w:pPr>
      <w:r>
        <w:t>Was any MAC or IP address lost during the wireless transfer?</w:t>
      </w:r>
    </w:p>
    <w:p w14:paraId="7D4DE9C9" w14:textId="77777777" w:rsidR="009E4E49" w:rsidRDefault="009E4E49" w:rsidP="009E4E49">
      <w:pPr>
        <w:pStyle w:val="AnswerLineL25"/>
      </w:pPr>
      <w:r>
        <w:t>Type your answers here.</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1D7C5C9D" w14:textId="77777777" w:rsidR="009E4E49" w:rsidRDefault="009E4E49" w:rsidP="009E4E49">
      <w:pPr>
        <w:pStyle w:val="AnswerLineL25"/>
      </w:pPr>
      <w:r>
        <w:t>Type your answers here.</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3FF8F8B" w14:textId="77777777" w:rsidR="009E4E49" w:rsidRDefault="009E4E49" w:rsidP="009E4E49">
      <w:pPr>
        <w:pStyle w:val="AnswerLineL25"/>
      </w:pPr>
      <w:r>
        <w:t>Type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68F3C016" w14:textId="77777777" w:rsidR="00D82A0B" w:rsidRPr="00B163B3" w:rsidRDefault="00D82A0B" w:rsidP="00D82A0B">
      <w:pPr>
        <w:pStyle w:val="AnswerLineL25"/>
      </w:pPr>
      <w:r>
        <w:t>Type your answers here.</w:t>
      </w:r>
    </w:p>
    <w:p w14:paraId="6A1CF5F0" w14:textId="77777777" w:rsidR="009E4E49" w:rsidRDefault="00B83130" w:rsidP="00B83130">
      <w:pPr>
        <w:pStyle w:val="ReflectionQ"/>
        <w:keepNext w:val="0"/>
      </w:pPr>
      <w:r>
        <w:t>Why would the MAC addresses appear in this order?</w:t>
      </w:r>
    </w:p>
    <w:p w14:paraId="7413F23E" w14:textId="77777777" w:rsidR="009E4E49" w:rsidRDefault="009E4E49" w:rsidP="007474AD">
      <w:pPr>
        <w:pStyle w:val="AnswerLineL25"/>
        <w:spacing w:before="300" w:after="300"/>
      </w:pPr>
      <w:r>
        <w:t>Type your answers here.</w:t>
      </w:r>
    </w:p>
    <w:p w14:paraId="3C41309B" w14:textId="77777777" w:rsidR="009E4E49" w:rsidRDefault="00B83130" w:rsidP="00B83130">
      <w:pPr>
        <w:pStyle w:val="ReflectionQ"/>
        <w:keepNext w:val="0"/>
      </w:pPr>
      <w:r>
        <w:t>Was there a pattern to the MAC addressing in the simulation?</w:t>
      </w:r>
    </w:p>
    <w:p w14:paraId="2BF27C5B" w14:textId="77777777" w:rsidR="009E4E49" w:rsidRDefault="009E4E49" w:rsidP="009E4E49">
      <w:pPr>
        <w:pStyle w:val="AnswerLineL25"/>
      </w:pPr>
      <w:r>
        <w:t>Type your answers here.</w:t>
      </w:r>
    </w:p>
    <w:p w14:paraId="109984EE" w14:textId="77777777" w:rsidR="009E4E49" w:rsidRDefault="00B83130" w:rsidP="00B83130">
      <w:pPr>
        <w:pStyle w:val="ReflectionQ"/>
        <w:keepNext w:val="0"/>
      </w:pPr>
      <w:r>
        <w:t>Did the switches ever replicate a PDU that was rejected with a red “X”?</w:t>
      </w:r>
    </w:p>
    <w:p w14:paraId="6C8D5814" w14:textId="77777777" w:rsidR="009E4E49" w:rsidRDefault="009E4E49" w:rsidP="009E4E49">
      <w:pPr>
        <w:pStyle w:val="AnswerLineL25"/>
      </w:pPr>
      <w:r>
        <w:t>Type your answers here.</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0AE5FD59" w14:textId="77777777" w:rsidR="009E4E49" w:rsidRDefault="009E4E49" w:rsidP="009E4E49">
      <w:pPr>
        <w:pStyle w:val="AnswerLineL25"/>
      </w:pPr>
      <w:r>
        <w:t>Type your answers here.</w:t>
      </w:r>
    </w:p>
    <w:p w14:paraId="343505EA" w14:textId="77777777" w:rsidR="009E4E49" w:rsidRDefault="00B83130" w:rsidP="00B83130">
      <w:pPr>
        <w:pStyle w:val="ReflectionQ"/>
        <w:keepNext w:val="0"/>
      </w:pPr>
      <w:r>
        <w:t>Which device uses MAC addresses that start with 00D0:BA?</w:t>
      </w:r>
    </w:p>
    <w:p w14:paraId="7130BFE4" w14:textId="77777777" w:rsidR="009E4E49" w:rsidRDefault="009E4E49" w:rsidP="009E4E49">
      <w:pPr>
        <w:pStyle w:val="AnswerLineL25"/>
      </w:pPr>
      <w:r>
        <w:t>Type your answers here.</w:t>
      </w:r>
    </w:p>
    <w:p w14:paraId="763E7E84" w14:textId="77777777" w:rsidR="009E4E49" w:rsidRDefault="00B83130" w:rsidP="00B83130">
      <w:pPr>
        <w:pStyle w:val="ReflectionQ"/>
        <w:keepNext w:val="0"/>
      </w:pPr>
      <w:r>
        <w:t>What devices did the other MAC addresses belong to?</w:t>
      </w:r>
    </w:p>
    <w:p w14:paraId="56889559" w14:textId="77777777" w:rsidR="009E4E49" w:rsidRDefault="009E4E49" w:rsidP="009E4E49">
      <w:pPr>
        <w:pStyle w:val="AnswerLineL25"/>
      </w:pPr>
      <w:r>
        <w:t>Type your answers here.</w:t>
      </w:r>
    </w:p>
    <w:p w14:paraId="50D659DD" w14:textId="77777777" w:rsidR="009E4E49" w:rsidRDefault="00B83130" w:rsidP="00B83130">
      <w:pPr>
        <w:pStyle w:val="ReflectionQ"/>
        <w:keepNext w:val="0"/>
      </w:pPr>
      <w:r>
        <w:t>Did the sending and receiving IPv4 addresses change fields in any of the PDUs?</w:t>
      </w:r>
    </w:p>
    <w:p w14:paraId="4A4247A7" w14:textId="77777777" w:rsidR="009E4E49" w:rsidRDefault="009E4E49" w:rsidP="009E4E49">
      <w:pPr>
        <w:pStyle w:val="AnswerLineL25"/>
      </w:pPr>
      <w:r>
        <w:t>Type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4F9F88FB" w14:textId="77777777" w:rsidR="009E4E49" w:rsidRDefault="009E4E49" w:rsidP="009E4E49">
      <w:pPr>
        <w:pStyle w:val="AnswerLineL25"/>
      </w:pPr>
      <w:r>
        <w:t>Type your answers here.</w:t>
      </w:r>
    </w:p>
    <w:p w14:paraId="3656DE6D" w14:textId="77777777" w:rsidR="009E4E49" w:rsidRDefault="00B83130" w:rsidP="00B83130">
      <w:pPr>
        <w:pStyle w:val="ReflectionQ"/>
        <w:keepNext w:val="0"/>
      </w:pPr>
      <w:r>
        <w:t>What is the pattern to the IPv4 addressing used</w:t>
      </w:r>
      <w:r w:rsidR="009E4E49">
        <w:t xml:space="preserve"> in this simulation</w:t>
      </w:r>
      <w:r w:rsidR="007474AD">
        <w:t>?</w:t>
      </w:r>
    </w:p>
    <w:p w14:paraId="3D9FBBE3" w14:textId="77777777" w:rsidR="009E4E49" w:rsidRDefault="009E4E49" w:rsidP="009E4E49">
      <w:pPr>
        <w:pStyle w:val="AnswerLineL25"/>
      </w:pPr>
      <w:r>
        <w:t>Type your answers here.</w:t>
      </w:r>
    </w:p>
    <w:p w14:paraId="33F7C776" w14:textId="77777777" w:rsidR="009E4E49" w:rsidRDefault="00B83130" w:rsidP="00B83130">
      <w:pPr>
        <w:pStyle w:val="ReflectionQ"/>
        <w:keepNext w:val="0"/>
      </w:pPr>
      <w:r w:rsidRPr="00486E3B">
        <w:t>Why do different IP networks need to be assigned</w:t>
      </w:r>
      <w:r>
        <w:t xml:space="preserve"> to different ports of a router?</w:t>
      </w:r>
    </w:p>
    <w:p w14:paraId="43ABC518" w14:textId="77777777" w:rsidR="009E4E49" w:rsidRDefault="009E4E49" w:rsidP="009E4E49">
      <w:pPr>
        <w:pStyle w:val="AnswerLineL25"/>
      </w:pPr>
      <w:r>
        <w:t>Type your answers here.</w:t>
      </w:r>
    </w:p>
    <w:p w14:paraId="2FB511A5" w14:textId="77777777" w:rsidR="009E4E49" w:rsidRDefault="00B83130" w:rsidP="00B83130">
      <w:pPr>
        <w:pStyle w:val="ReflectionQ"/>
        <w:keepNext w:val="0"/>
      </w:pPr>
      <w:r>
        <w:t>If this simulation was configured with IPv6 instead of IPv4, what would be different?</w:t>
      </w:r>
    </w:p>
    <w:p w14:paraId="5072BE4F" w14:textId="77777777" w:rsidR="009E4E49" w:rsidRDefault="009E4E49" w:rsidP="009E4E49">
      <w:pPr>
        <w:pStyle w:val="AnswerLineL25"/>
      </w:pPr>
      <w:r>
        <w:t>Type your answers here.</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559F0" w14:textId="77777777" w:rsidR="00FB60AA" w:rsidRDefault="00FB60AA" w:rsidP="00710659">
      <w:pPr>
        <w:spacing w:after="0" w:line="240" w:lineRule="auto"/>
      </w:pPr>
      <w:r>
        <w:separator/>
      </w:r>
    </w:p>
    <w:p w14:paraId="7D180667" w14:textId="77777777" w:rsidR="00FB60AA" w:rsidRDefault="00FB60AA"/>
  </w:endnote>
  <w:endnote w:type="continuationSeparator" w:id="0">
    <w:p w14:paraId="1C040583" w14:textId="77777777" w:rsidR="00FB60AA" w:rsidRDefault="00FB60AA" w:rsidP="00710659">
      <w:pPr>
        <w:spacing w:after="0" w:line="240" w:lineRule="auto"/>
      </w:pPr>
      <w:r>
        <w:continuationSeparator/>
      </w:r>
    </w:p>
    <w:p w14:paraId="61543C2B" w14:textId="77777777" w:rsidR="00FB60AA" w:rsidRDefault="00FB6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74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D06B" w14:textId="61C1158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F4502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AF12" w14:textId="0114BFE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4502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6FF2" w14:textId="77777777" w:rsidR="00FB60AA" w:rsidRDefault="00FB60AA" w:rsidP="00710659">
      <w:pPr>
        <w:spacing w:after="0" w:line="240" w:lineRule="auto"/>
      </w:pPr>
      <w:r>
        <w:separator/>
      </w:r>
    </w:p>
    <w:p w14:paraId="11485D20" w14:textId="77777777" w:rsidR="00FB60AA" w:rsidRDefault="00FB60AA"/>
  </w:footnote>
  <w:footnote w:type="continuationSeparator" w:id="0">
    <w:p w14:paraId="6BE2320E" w14:textId="77777777" w:rsidR="00FB60AA" w:rsidRDefault="00FB60AA" w:rsidP="00710659">
      <w:pPr>
        <w:spacing w:after="0" w:line="240" w:lineRule="auto"/>
      </w:pPr>
      <w:r>
        <w:continuationSeparator/>
      </w:r>
    </w:p>
    <w:p w14:paraId="5FA7223E" w14:textId="77777777" w:rsidR="00FB60AA" w:rsidRDefault="00FB6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D98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35</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Suk-Yi Pennock -X (spennock - UNICON INC at Cisco)</cp:lastModifiedBy>
  <cp:revision>7</cp:revision>
  <cp:lastPrinted>2019-12-04T16:15:00Z</cp:lastPrinted>
  <dcterms:created xsi:type="dcterms:W3CDTF">2019-11-26T15:43:00Z</dcterms:created>
  <dcterms:modified xsi:type="dcterms:W3CDTF">2019-12-04T16:15:00Z</dcterms:modified>
</cp:coreProperties>
</file>